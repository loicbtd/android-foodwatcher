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BF61ED" w:rsidRDefault="0027407E" w:rsidP="00AE5BCB">
      <w:pPr>
        <w:jc w:val="both"/>
        <w:rPr>
          <w:sz w:val="22"/>
          <w:szCs w:val="22"/>
          <w:lang w:val="en-CA"/>
        </w:rPr>
      </w:pPr>
      <w:r w:rsidRPr="00BF61ED">
        <w:rPr>
          <w:b/>
          <w:bCs/>
          <w:sz w:val="22"/>
          <w:szCs w:val="22"/>
          <w:lang w:val="en-CA"/>
        </w:rPr>
        <w:t>User story</w:t>
      </w:r>
      <w:r w:rsidRPr="00BF61ED">
        <w:rPr>
          <w:sz w:val="22"/>
          <w:szCs w:val="22"/>
          <w:lang w:val="en-CA"/>
        </w:rPr>
        <w:t xml:space="preserve"> </w:t>
      </w:r>
      <w:r w:rsidR="00FB113D" w:rsidRPr="00BF61ED">
        <w:rPr>
          <w:sz w:val="22"/>
          <w:szCs w:val="22"/>
          <w:lang w:val="en-CA"/>
        </w:rPr>
        <w:t>1</w:t>
      </w:r>
      <w:r w:rsidRPr="00BF61ED">
        <w:rPr>
          <w:sz w:val="22"/>
          <w:szCs w:val="22"/>
          <w:lang w:val="en-CA"/>
        </w:rPr>
        <w:t xml:space="preserve">   </w:t>
      </w:r>
      <w:r w:rsidRPr="00BF61ED">
        <w:rPr>
          <w:b/>
          <w:bCs/>
          <w:sz w:val="22"/>
          <w:szCs w:val="22"/>
          <w:lang w:val="en-CA"/>
        </w:rPr>
        <w:t>Theme</w:t>
      </w:r>
      <w:r w:rsidR="00974FA1" w:rsidRPr="00BF61ED">
        <w:rPr>
          <w:b/>
          <w:bCs/>
          <w:sz w:val="22"/>
          <w:szCs w:val="22"/>
          <w:lang w:val="en-CA"/>
        </w:rPr>
        <w:t xml:space="preserve"> </w:t>
      </w:r>
      <w:r w:rsidRPr="00BF61ED">
        <w:rPr>
          <w:sz w:val="22"/>
          <w:szCs w:val="22"/>
          <w:lang w:val="en-CA"/>
        </w:rPr>
        <w:t xml:space="preserve">: </w:t>
      </w:r>
      <w:proofErr w:type="spellStart"/>
      <w:r w:rsidR="00BF61ED" w:rsidRPr="00BF61ED">
        <w:rPr>
          <w:sz w:val="22"/>
          <w:szCs w:val="22"/>
          <w:lang w:val="en-CA"/>
        </w:rPr>
        <w:t>Ajout</w:t>
      </w:r>
      <w:proofErr w:type="spellEnd"/>
      <w:r w:rsidR="00BF61ED" w:rsidRPr="00BF61ED">
        <w:rPr>
          <w:sz w:val="22"/>
          <w:szCs w:val="22"/>
          <w:lang w:val="en-CA"/>
        </w:rPr>
        <w:t xml:space="preserve"> d</w:t>
      </w:r>
      <w:r w:rsidR="00BF61ED">
        <w:rPr>
          <w:sz w:val="22"/>
          <w:szCs w:val="22"/>
          <w:lang w:val="en-CA"/>
        </w:rPr>
        <w:t>’éléments</w:t>
      </w:r>
      <w:bookmarkStart w:id="0" w:name="_GoBack"/>
      <w:bookmarkEnd w:id="0"/>
    </w:p>
    <w:p w:rsidR="0027407E" w:rsidRPr="00BF61ED" w:rsidRDefault="0027407E" w:rsidP="00AE5BCB">
      <w:pPr>
        <w:jc w:val="both"/>
        <w:rPr>
          <w:lang w:val="en-CA"/>
        </w:rPr>
      </w:pPr>
    </w:p>
    <w:p w:rsidR="0027407E" w:rsidRDefault="0027407E" w:rsidP="00AE5BCB">
      <w:pPr>
        <w:jc w:val="both"/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AE5BCB">
      <w:pPr>
        <w:jc w:val="both"/>
        <w:rPr>
          <w:lang w:val="fr-CA"/>
        </w:rPr>
      </w:pPr>
    </w:p>
    <w:p w:rsidR="0027407E" w:rsidRDefault="0027407E" w:rsidP="00AE5BCB">
      <w:pPr>
        <w:jc w:val="both"/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FB113D">
        <w:rPr>
          <w:lang w:val="fr-CA"/>
        </w:rPr>
        <w:t>Ajouter un item à ma liste de courses</w:t>
      </w:r>
    </w:p>
    <w:p w:rsidR="0027407E" w:rsidRDefault="0027407E" w:rsidP="00AE5BCB">
      <w:pPr>
        <w:jc w:val="both"/>
        <w:rPr>
          <w:lang w:val="fr-CA"/>
        </w:rPr>
      </w:pPr>
    </w:p>
    <w:p w:rsidR="0027407E" w:rsidRDefault="0027407E" w:rsidP="00AE5BCB">
      <w:pPr>
        <w:jc w:val="both"/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AE5BCB">
      <w:pPr>
        <w:jc w:val="both"/>
        <w:rPr>
          <w:lang w:val="fr-CA"/>
        </w:rPr>
      </w:pPr>
    </w:p>
    <w:p w:rsidR="0027407E" w:rsidRDefault="0027407E" w:rsidP="00AE5BCB">
      <w:pPr>
        <w:jc w:val="both"/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FB113D" w:rsidP="00AE5BCB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Je dois aller faire les courses et je dois préparer ma liste de courses. J’allume l’application et appuie sur le bouton </w:t>
      </w:r>
      <w:r w:rsidR="00BC43C1">
        <w:rPr>
          <w:lang w:val="fr-CA"/>
        </w:rPr>
        <w:t>représentant</w:t>
      </w:r>
      <w:r>
        <w:rPr>
          <w:lang w:val="fr-CA"/>
        </w:rPr>
        <w:t xml:space="preserve"> la liste de courses.</w:t>
      </w:r>
    </w:p>
    <w:p w:rsidR="00FB113D" w:rsidRDefault="00FB113D" w:rsidP="00AE5BCB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L’application m’affiche la liste des produits que j’ai déjà ajouté. </w:t>
      </w:r>
    </w:p>
    <w:p w:rsidR="00FB113D" w:rsidRPr="0027407E" w:rsidRDefault="00FB113D" w:rsidP="00AE5BCB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En cliquant sur le bouton « + » on me propose une liste dans laquelle je peux choisir le ou les produits </w:t>
      </w:r>
      <w:r w:rsidR="00F26862">
        <w:rPr>
          <w:lang w:val="fr-CA"/>
        </w:rPr>
        <w:t xml:space="preserve">ainsi que la quantité </w:t>
      </w:r>
      <w:r>
        <w:rPr>
          <w:lang w:val="fr-CA"/>
        </w:rPr>
        <w:t xml:space="preserve">que je veux </w:t>
      </w:r>
      <w:r w:rsidR="008F3620">
        <w:rPr>
          <w:lang w:val="fr-CA"/>
        </w:rPr>
        <w:t>acheter lors de mes prochaines courses</w:t>
      </w:r>
      <w:r>
        <w:rPr>
          <w:lang w:val="fr-CA"/>
        </w:rPr>
        <w:t>.</w:t>
      </w:r>
    </w:p>
    <w:sectPr w:rsidR="00FB113D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3D"/>
    <w:rsid w:val="00131D30"/>
    <w:rsid w:val="001B0BA6"/>
    <w:rsid w:val="0027407E"/>
    <w:rsid w:val="008F3620"/>
    <w:rsid w:val="00974FA1"/>
    <w:rsid w:val="00AE5BCB"/>
    <w:rsid w:val="00BC43C1"/>
    <w:rsid w:val="00BF61ED"/>
    <w:rsid w:val="00F26862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DAF8"/>
  <w15:chartTrackingRefBased/>
  <w15:docId w15:val="{CE2BA673-F619-46F0-925A-072AAA47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59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7</cp:revision>
  <dcterms:created xsi:type="dcterms:W3CDTF">2019-09-16T16:16:00Z</dcterms:created>
  <dcterms:modified xsi:type="dcterms:W3CDTF">2019-09-17T14:48:00Z</dcterms:modified>
</cp:coreProperties>
</file>