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7E" w:rsidRPr="00682B3D" w:rsidRDefault="0027407E" w:rsidP="00EC02A0">
      <w:pPr>
        <w:jc w:val="both"/>
        <w:rPr>
          <w:sz w:val="22"/>
          <w:szCs w:val="22"/>
          <w:lang w:val="en-CA"/>
        </w:rPr>
      </w:pPr>
      <w:r w:rsidRPr="00682B3D">
        <w:rPr>
          <w:b/>
          <w:bCs/>
          <w:sz w:val="22"/>
          <w:szCs w:val="22"/>
          <w:lang w:val="en-CA"/>
        </w:rPr>
        <w:t>User story</w:t>
      </w:r>
      <w:r w:rsidRPr="00682B3D">
        <w:rPr>
          <w:sz w:val="22"/>
          <w:szCs w:val="22"/>
          <w:lang w:val="en-CA"/>
        </w:rPr>
        <w:t xml:space="preserve"> </w:t>
      </w:r>
      <w:r w:rsidR="00864DD6" w:rsidRPr="00682B3D">
        <w:rPr>
          <w:sz w:val="22"/>
          <w:szCs w:val="22"/>
          <w:lang w:val="en-CA"/>
        </w:rPr>
        <w:t>2</w:t>
      </w:r>
      <w:r w:rsidRPr="00682B3D">
        <w:rPr>
          <w:sz w:val="22"/>
          <w:szCs w:val="22"/>
          <w:lang w:val="en-CA"/>
        </w:rPr>
        <w:t xml:space="preserve"> </w:t>
      </w:r>
      <w:r w:rsidR="00651093" w:rsidRPr="00682B3D">
        <w:rPr>
          <w:sz w:val="22"/>
          <w:szCs w:val="22"/>
          <w:lang w:val="en-CA"/>
        </w:rPr>
        <w:t xml:space="preserve">  </w:t>
      </w:r>
      <w:r w:rsidRPr="00682B3D">
        <w:rPr>
          <w:b/>
          <w:bCs/>
          <w:sz w:val="22"/>
          <w:szCs w:val="22"/>
          <w:lang w:val="en-CA"/>
        </w:rPr>
        <w:t xml:space="preserve">Theme </w:t>
      </w:r>
      <w:r w:rsidRPr="00682B3D">
        <w:rPr>
          <w:sz w:val="22"/>
          <w:szCs w:val="22"/>
          <w:lang w:val="en-CA"/>
        </w:rPr>
        <w:t xml:space="preserve">: </w:t>
      </w:r>
      <w:r w:rsidR="00682B3D" w:rsidRPr="00682B3D">
        <w:rPr>
          <w:sz w:val="22"/>
          <w:szCs w:val="22"/>
          <w:lang w:val="en-CA"/>
        </w:rPr>
        <w:t>Suppression d</w:t>
      </w:r>
      <w:r w:rsidR="00682B3D">
        <w:rPr>
          <w:sz w:val="22"/>
          <w:szCs w:val="22"/>
          <w:lang w:val="en-CA"/>
        </w:rPr>
        <w:t>’élément</w:t>
      </w:r>
      <w:r w:rsidR="00780E1A">
        <w:rPr>
          <w:sz w:val="22"/>
          <w:szCs w:val="22"/>
          <w:lang w:val="en-CA"/>
        </w:rPr>
        <w:t>(</w:t>
      </w:r>
      <w:r w:rsidR="00682B3D">
        <w:rPr>
          <w:sz w:val="22"/>
          <w:szCs w:val="22"/>
          <w:lang w:val="en-CA"/>
        </w:rPr>
        <w:t>s</w:t>
      </w:r>
      <w:r w:rsidR="00780E1A">
        <w:rPr>
          <w:sz w:val="22"/>
          <w:szCs w:val="22"/>
          <w:lang w:val="en-CA"/>
        </w:rPr>
        <w:t>)</w:t>
      </w:r>
      <w:bookmarkStart w:id="0" w:name="_GoBack"/>
      <w:bookmarkEnd w:id="0"/>
    </w:p>
    <w:p w:rsidR="0027407E" w:rsidRPr="00682B3D" w:rsidRDefault="0027407E" w:rsidP="00EC02A0">
      <w:pPr>
        <w:jc w:val="both"/>
        <w:rPr>
          <w:lang w:val="en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</w:t>
      </w:r>
      <w:r w:rsidR="00F63145">
        <w:rPr>
          <w:lang w:val="fr-CA"/>
        </w:rPr>
        <w:t>Supprimer un produit qui n’est plus présents chez moi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 </w:t>
      </w:r>
    </w:p>
    <w:p w:rsidR="0027407E" w:rsidRDefault="0027407E" w:rsidP="00EC02A0">
      <w:pPr>
        <w:jc w:val="both"/>
        <w:rPr>
          <w:lang w:val="fr-CA"/>
        </w:rPr>
      </w:pPr>
    </w:p>
    <w:p w:rsidR="0027407E" w:rsidRDefault="0027407E" w:rsidP="00EC02A0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27407E" w:rsidRDefault="00651093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Apr</w:t>
      </w:r>
      <w:r w:rsidR="000A0D2A">
        <w:rPr>
          <w:lang w:val="fr-CA"/>
        </w:rPr>
        <w:t>ès le repas nous devons enlever ce qui n’est plus présent dans le frigo et dans les placards</w:t>
      </w:r>
      <w:r w:rsidR="00696925">
        <w:rPr>
          <w:lang w:val="fr-CA"/>
        </w:rPr>
        <w:t>.</w:t>
      </w:r>
    </w:p>
    <w:p w:rsidR="00696925" w:rsidRDefault="007264F4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On ouvre l’application et on cherche les produits que l’on a utilisé</w:t>
      </w:r>
      <w:r w:rsidR="00DF2C03">
        <w:rPr>
          <w:lang w:val="fr-CA"/>
        </w:rPr>
        <w:t xml:space="preserve"> dans la liste des produits de notre maison.</w:t>
      </w:r>
    </w:p>
    <w:p w:rsidR="007264F4" w:rsidRPr="0027407E" w:rsidRDefault="007264F4" w:rsidP="00EC02A0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Lorsqu’on en trouve un, il faut glisser l’item de la gauche vers la droite pour le supprimer de la liste.</w:t>
      </w:r>
    </w:p>
    <w:sectPr w:rsidR="007264F4" w:rsidRPr="002740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D6"/>
    <w:rsid w:val="000A0D2A"/>
    <w:rsid w:val="00131D30"/>
    <w:rsid w:val="0027407E"/>
    <w:rsid w:val="00526B1A"/>
    <w:rsid w:val="00651093"/>
    <w:rsid w:val="00682B3D"/>
    <w:rsid w:val="00696925"/>
    <w:rsid w:val="007264F4"/>
    <w:rsid w:val="00780E1A"/>
    <w:rsid w:val="00864DD6"/>
    <w:rsid w:val="00DF2C03"/>
    <w:rsid w:val="00EC02A0"/>
    <w:rsid w:val="00F6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9713"/>
  <w15:chartTrackingRefBased/>
  <w15:docId w15:val="{CAD298EB-7C20-4591-B465-862690C6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07E"/>
    <w:rPr>
      <w:rFonts w:eastAsiaTheme="minorEastAsia"/>
      <w:sz w:val="20"/>
      <w:szCs w:val="2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Documents\Mod&#232;les%20Office%20personnalis&#233;s\ModeleUserStory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ModeleUserStory.dotm</Template>
  <TotalTime>38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Estevan Gay</dc:creator>
  <cp:keywords/>
  <dc:description/>
  <cp:lastModifiedBy>Estevan Gay</cp:lastModifiedBy>
  <cp:revision>8</cp:revision>
  <dcterms:created xsi:type="dcterms:W3CDTF">2019-09-16T16:24:00Z</dcterms:created>
  <dcterms:modified xsi:type="dcterms:W3CDTF">2019-09-17T15:14:00Z</dcterms:modified>
</cp:coreProperties>
</file>