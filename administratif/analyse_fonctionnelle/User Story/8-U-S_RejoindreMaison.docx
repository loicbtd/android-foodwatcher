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A423F4" w:rsidRDefault="0027407E" w:rsidP="0027407E">
      <w:pPr>
        <w:rPr>
          <w:sz w:val="22"/>
          <w:szCs w:val="22"/>
          <w:lang w:val="en-CA"/>
        </w:rPr>
      </w:pPr>
      <w:r w:rsidRPr="00A423F4">
        <w:rPr>
          <w:b/>
          <w:bCs/>
          <w:sz w:val="22"/>
          <w:szCs w:val="22"/>
          <w:lang w:val="en-CA"/>
        </w:rPr>
        <w:t>User story</w:t>
      </w:r>
      <w:r w:rsidRPr="00A423F4">
        <w:rPr>
          <w:sz w:val="22"/>
          <w:szCs w:val="22"/>
          <w:lang w:val="en-CA"/>
        </w:rPr>
        <w:t xml:space="preserve"> </w:t>
      </w:r>
      <w:proofErr w:type="gramStart"/>
      <w:r w:rsidR="00A423F4">
        <w:rPr>
          <w:sz w:val="22"/>
          <w:szCs w:val="22"/>
          <w:lang w:val="en-CA"/>
        </w:rPr>
        <w:t xml:space="preserve">8  </w:t>
      </w:r>
      <w:r w:rsidRPr="00A423F4">
        <w:rPr>
          <w:b/>
          <w:bCs/>
          <w:sz w:val="22"/>
          <w:szCs w:val="22"/>
          <w:lang w:val="en-CA"/>
        </w:rPr>
        <w:t>Theme</w:t>
      </w:r>
      <w:proofErr w:type="gramEnd"/>
      <w:r w:rsidRPr="00A423F4">
        <w:rPr>
          <w:b/>
          <w:bCs/>
          <w:sz w:val="22"/>
          <w:szCs w:val="22"/>
          <w:lang w:val="en-CA"/>
        </w:rPr>
        <w:t xml:space="preserve"> </w:t>
      </w:r>
      <w:r w:rsidRPr="00A423F4">
        <w:rPr>
          <w:sz w:val="22"/>
          <w:szCs w:val="22"/>
          <w:lang w:val="en-CA"/>
        </w:rPr>
        <w:t xml:space="preserve">: </w:t>
      </w:r>
      <w:r w:rsidR="00A423F4">
        <w:rPr>
          <w:sz w:val="22"/>
          <w:szCs w:val="22"/>
          <w:lang w:val="en-CA"/>
        </w:rPr>
        <w:t xml:space="preserve">Partage de </w:t>
      </w:r>
      <w:r w:rsidR="00A423F4" w:rsidRPr="00A423F4">
        <w:rPr>
          <w:sz w:val="22"/>
          <w:szCs w:val="22"/>
          <w:lang w:val="en-CA"/>
        </w:rPr>
        <w:t>« maison »</w:t>
      </w:r>
    </w:p>
    <w:p w:rsidR="0027407E" w:rsidRPr="00A423F4" w:rsidRDefault="0027407E" w:rsidP="0027407E">
      <w:pPr>
        <w:rPr>
          <w:lang w:val="en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</w:t>
      </w:r>
    </w:p>
    <w:p w:rsidR="0027407E" w:rsidRDefault="0027407E" w:rsidP="0027407E">
      <w:pPr>
        <w:rPr>
          <w:lang w:val="fr-CA"/>
        </w:rPr>
      </w:pPr>
    </w:p>
    <w:p w:rsidR="0027407E" w:rsidRPr="00A423F4" w:rsidRDefault="0027407E" w:rsidP="0027407E">
      <w:pPr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A423F4">
        <w:rPr>
          <w:lang w:val="fr-CA"/>
        </w:rPr>
        <w:t xml:space="preserve">Rejoindre une « maison » 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27407E" w:rsidRDefault="00A423F4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Un ami m’a envoyé un lien pour que l’on puisse gérer les courses d’une semaine que nous allons passer en vacances.</w:t>
      </w:r>
    </w:p>
    <w:p w:rsidR="00A423F4" w:rsidRDefault="00A423F4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Je me rends donc sur l’application. Je clique sur le bouton du menu qui s’affiche. Je choisis le bouton « Rejoindre une maison ». </w:t>
      </w:r>
      <w:r w:rsidR="00895957">
        <w:rPr>
          <w:lang w:val="fr-CA"/>
        </w:rPr>
        <w:t>Une fenêtre s’affiche où je dois entrer le lien envoyé.</w:t>
      </w:r>
    </w:p>
    <w:p w:rsidR="00895957" w:rsidRPr="0027407E" w:rsidRDefault="00895957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Je valide et la liste des produits de la maison ajoutée s’affiche.</w:t>
      </w:r>
      <w:bookmarkStart w:id="0" w:name="_GoBack"/>
      <w:bookmarkEnd w:id="0"/>
    </w:p>
    <w:sectPr w:rsidR="00895957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F4"/>
    <w:rsid w:val="00131D30"/>
    <w:rsid w:val="0027407E"/>
    <w:rsid w:val="00895957"/>
    <w:rsid w:val="00A4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9149"/>
  <w15:chartTrackingRefBased/>
  <w15:docId w15:val="{F721120D-B56E-434B-B7F5-6A4B2689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14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1</cp:revision>
  <dcterms:created xsi:type="dcterms:W3CDTF">2019-09-19T20:17:00Z</dcterms:created>
  <dcterms:modified xsi:type="dcterms:W3CDTF">2019-09-19T20:31:00Z</dcterms:modified>
</cp:coreProperties>
</file>